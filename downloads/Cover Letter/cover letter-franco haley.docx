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A22DF" w14:textId="77777777" w:rsidR="00535F87" w:rsidRDefault="0069282E" w:rsidP="003E7E2F">
      <w:pPr>
        <w:pStyle w:val="GraphicAnchor"/>
      </w:pPr>
      <w:r w:rsidRPr="006D303F">
        <w:rPr>
          <w:noProof/>
          <w:lang w:eastAsia="en-AU"/>
        </w:rPr>
        <mc:AlternateContent>
          <mc:Choice Requires="wpg">
            <w:drawing>
              <wp:anchor distT="0" distB="0" distL="114300" distR="114300" simplePos="0" relativeHeight="251659264" behindDoc="1" locked="0" layoutInCell="1" allowOverlap="1" wp14:anchorId="1926A478" wp14:editId="399509DC">
                <wp:simplePos x="0" y="0"/>
                <wp:positionH relativeFrom="column">
                  <wp:posOffset>-976630</wp:posOffset>
                </wp:positionH>
                <wp:positionV relativeFrom="paragraph">
                  <wp:posOffset>-540385</wp:posOffset>
                </wp:positionV>
                <wp:extent cx="7912800" cy="4000501"/>
                <wp:effectExtent l="0" t="0" r="0"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12800" cy="4000501"/>
                          <a:chOff x="0" y="0"/>
                          <a:chExt cx="7911973" cy="3999378"/>
                        </a:xfrm>
                      </wpg:grpSpPr>
                      <wps:wsp>
                        <wps:cNvPr id="107" name="Rectangle 107">
                          <a:extLst>
                            <a:ext uri="{C183D7F6-B498-43B3-948B-1728B52AA6E4}">
                              <adec:decorative xmlns:adec="http://schemas.microsoft.com/office/drawing/2017/decorative" val="1"/>
                            </a:ext>
                          </a:extLst>
                        </wps:cNvPr>
                        <wps:cNvSpPr/>
                        <wps:spPr>
                          <a:xfrm>
                            <a:off x="4315968" y="0"/>
                            <a:ext cx="3596005" cy="20952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72640"/>
                            <a:ext cx="4450708" cy="577969"/>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60" y="207264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a:extLst>
                            <a:ext uri="{C183D7F6-B498-43B3-948B-1728B52AA6E4}">
                              <adec:decorative xmlns:adec="http://schemas.microsoft.com/office/drawing/2017/decorative" val="1"/>
                            </a:ext>
                          </a:extLst>
                        </wps:cNvPr>
                        <wps:cNvSpPr/>
                        <wps:spPr>
                          <a:xfrm>
                            <a:off x="4328088" y="2645358"/>
                            <a:ext cx="3577763" cy="1354020"/>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440C131" id="Group 5" o:spid="_x0000_s1026" alt="&quot;&quot;" style="position:absolute;margin-left:-76.9pt;margin-top:-42.55pt;width:623.05pt;height:315pt;z-index:-251657216;mso-height-relative:margin" coordsize="7911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">
                <v:rect id="Rectangle 107" o:spid="_x0000_s1027" alt="&quot;&quot;" style="position:absolute;left:43159;width:35960;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" fillcolor="#002060" stroked="f" strokeweight="1pt"/>
                <v:rect id="Rectangle 106" o:spid="_x0000_s1028" alt="&quot;&quot;"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29" alt="&quot;&quot;" style="position:absolute;top:20726;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" fillcolor="#002060" stroked="f" strokeweight="1pt"/>
                <v:rect id="Rectangle 109" o:spid="_x0000_s1030" alt="&quot;&quot;" style="position:absolute;left:43281;top:20726;width:3577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8" o:spid="_x0000_s1031" alt="&quot;&quot;" style="position:absolute;left:43280;top:26453;width:35778;height:13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" fillcolor="#e6e6e6" stroked="f" strokeweight="1pt"/>
              </v:group>
            </w:pict>
          </mc:Fallback>
        </mc:AlternateContent>
      </w:r>
    </w:p>
    <w:tbl>
      <w:tblPr>
        <w:tblStyle w:val="TableGrid"/>
        <w:tblW w:w="49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620" w:firstRow="1" w:lastRow="0" w:firstColumn="0" w:lastColumn="0" w:noHBand="1" w:noVBand="1"/>
      </w:tblPr>
      <w:tblGrid>
        <w:gridCol w:w="4753"/>
        <w:gridCol w:w="624"/>
        <w:gridCol w:w="577"/>
        <w:gridCol w:w="3602"/>
      </w:tblGrid>
      <w:tr w:rsidR="009D7D73" w:rsidRPr="009D7D73" w14:paraId="660C1F67" w14:textId="77777777" w:rsidTr="009D7D73">
        <w:trPr>
          <w:trHeight w:val="559"/>
        </w:trPr>
        <w:tc>
          <w:tcPr>
            <w:tcW w:w="4753" w:type="dxa"/>
            <w:vMerge w:val="restart"/>
          </w:tcPr>
          <w:p w14:paraId="7BB8AB10" w14:textId="320C12C2" w:rsidR="009D7D73" w:rsidRPr="009D7D73" w:rsidRDefault="009D7D73" w:rsidP="009D7D73">
            <w:pPr>
              <w:pStyle w:val="Title"/>
              <w:rPr>
                <w:rFonts w:ascii="Arial Black" w:hAnsi="Arial Black"/>
              </w:rPr>
            </w:pPr>
            <w:r>
              <w:rPr>
                <w:rFonts w:ascii="Arial Black" w:hAnsi="Arial Black"/>
              </w:rPr>
              <w:t>Franco</w:t>
            </w:r>
          </w:p>
          <w:p w14:paraId="76876DEF" w14:textId="689A55FA" w:rsidR="009D7D73" w:rsidRPr="009D7D73" w:rsidRDefault="009D7D73" w:rsidP="009D7D73">
            <w:pPr>
              <w:pStyle w:val="Subtitle"/>
              <w:rPr>
                <w:rFonts w:ascii="Arial Black" w:hAnsi="Arial Black"/>
              </w:rPr>
            </w:pPr>
            <w:r>
              <w:rPr>
                <w:rFonts w:ascii="Arial Black" w:hAnsi="Arial Black"/>
              </w:rPr>
              <w:t>haley</w:t>
            </w:r>
          </w:p>
        </w:tc>
        <w:tc>
          <w:tcPr>
            <w:tcW w:w="624" w:type="dxa"/>
          </w:tcPr>
          <w:p w14:paraId="44916408" w14:textId="77777777" w:rsidR="009D7D73" w:rsidRPr="009D7D73" w:rsidRDefault="009D7D73" w:rsidP="009D7D73">
            <w:pPr>
              <w:rPr>
                <w:rFonts w:ascii="Arial Black" w:hAnsi="Arial Black"/>
              </w:rPr>
            </w:pPr>
          </w:p>
        </w:tc>
        <w:tc>
          <w:tcPr>
            <w:tcW w:w="577" w:type="dxa"/>
          </w:tcPr>
          <w:p w14:paraId="18B76AA3" w14:textId="77777777" w:rsidR="009D7D73" w:rsidRPr="009D7D73" w:rsidRDefault="009D7D73" w:rsidP="009D7D73">
            <w:pPr>
              <w:rPr>
                <w:rFonts w:ascii="Arial Black" w:hAnsi="Arial Black"/>
              </w:rPr>
            </w:pPr>
          </w:p>
        </w:tc>
        <w:tc>
          <w:tcPr>
            <w:tcW w:w="3602" w:type="dxa"/>
            <w:tcBorders>
              <w:bottom w:val="single" w:sz="4" w:space="0" w:color="3A8C95" w:themeColor="accent5" w:themeShade="80"/>
            </w:tcBorders>
            <w:vAlign w:val="center"/>
          </w:tcPr>
          <w:p w14:paraId="4F82BFFD" w14:textId="2E726630" w:rsidR="009D7D73" w:rsidRPr="009D7D73" w:rsidRDefault="009D7D73" w:rsidP="009D7D73">
            <w:pPr>
              <w:pStyle w:val="Heading3"/>
              <w:rPr>
                <w:rFonts w:ascii="Arial Black" w:hAnsi="Arial Black"/>
              </w:rPr>
            </w:pPr>
            <w:r>
              <w:t>UI/UX Designer</w:t>
            </w:r>
          </w:p>
        </w:tc>
      </w:tr>
      <w:tr w:rsidR="009D7D73" w:rsidRPr="00162614" w14:paraId="10B1A1F8" w14:textId="77777777" w:rsidTr="009D7D73">
        <w:trPr>
          <w:trHeight w:val="558"/>
        </w:trPr>
        <w:tc>
          <w:tcPr>
            <w:tcW w:w="4753" w:type="dxa"/>
            <w:vMerge/>
          </w:tcPr>
          <w:p w14:paraId="7A1DB218" w14:textId="77777777" w:rsidR="009D7D73" w:rsidRPr="00162614" w:rsidRDefault="009D7D73" w:rsidP="009D7D73">
            <w:pPr>
              <w:pStyle w:val="Heading1"/>
            </w:pPr>
          </w:p>
        </w:tc>
        <w:tc>
          <w:tcPr>
            <w:tcW w:w="624" w:type="dxa"/>
          </w:tcPr>
          <w:p w14:paraId="60463056" w14:textId="77777777" w:rsidR="009D7D73" w:rsidRPr="00162614" w:rsidRDefault="009D7D73" w:rsidP="009D7D73"/>
        </w:tc>
        <w:tc>
          <w:tcPr>
            <w:tcW w:w="577" w:type="dxa"/>
          </w:tcPr>
          <w:p w14:paraId="7FB9498D" w14:textId="77777777" w:rsidR="009D7D73" w:rsidRPr="00162614" w:rsidRDefault="009D7D73" w:rsidP="009D7D73"/>
        </w:tc>
        <w:tc>
          <w:tcPr>
            <w:tcW w:w="3602" w:type="dxa"/>
            <w:tcBorders>
              <w:top w:val="single" w:sz="4" w:space="0" w:color="3A8C95" w:themeColor="accent5" w:themeShade="80"/>
              <w:bottom w:val="single" w:sz="4" w:space="0" w:color="3A8C95" w:themeColor="accent5" w:themeShade="80"/>
            </w:tcBorders>
            <w:vAlign w:val="center"/>
          </w:tcPr>
          <w:p w14:paraId="02479F29" w14:textId="0A2B1D86" w:rsidR="009D7D73" w:rsidRPr="00162614" w:rsidRDefault="009D7D73" w:rsidP="009D7D73">
            <w:pPr>
              <w:pStyle w:val="Heading4"/>
            </w:pPr>
            <w:r>
              <w:t>Web Developer</w:t>
            </w:r>
          </w:p>
        </w:tc>
      </w:tr>
      <w:tr w:rsidR="009D7D73" w:rsidRPr="00162614" w14:paraId="511FBDF8" w14:textId="77777777" w:rsidTr="009D7D73">
        <w:trPr>
          <w:trHeight w:val="1003"/>
        </w:trPr>
        <w:tc>
          <w:tcPr>
            <w:tcW w:w="4753" w:type="dxa"/>
            <w:vMerge/>
          </w:tcPr>
          <w:p w14:paraId="099F51CF" w14:textId="77777777" w:rsidR="009D7D73" w:rsidRDefault="009D7D73" w:rsidP="009D7D73">
            <w:pPr>
              <w:pStyle w:val="Heading1"/>
            </w:pPr>
          </w:p>
        </w:tc>
        <w:tc>
          <w:tcPr>
            <w:tcW w:w="624" w:type="dxa"/>
          </w:tcPr>
          <w:p w14:paraId="40122AD8" w14:textId="77777777" w:rsidR="009D7D73" w:rsidRDefault="009D7D73" w:rsidP="009D7D73"/>
        </w:tc>
        <w:tc>
          <w:tcPr>
            <w:tcW w:w="577" w:type="dxa"/>
          </w:tcPr>
          <w:p w14:paraId="14028699" w14:textId="77777777" w:rsidR="009D7D73" w:rsidRDefault="009D7D73" w:rsidP="009D7D73"/>
        </w:tc>
        <w:tc>
          <w:tcPr>
            <w:tcW w:w="3602" w:type="dxa"/>
            <w:tcBorders>
              <w:top w:val="single" w:sz="4" w:space="0" w:color="3A8C95" w:themeColor="accent5" w:themeShade="80"/>
            </w:tcBorders>
          </w:tcPr>
          <w:p w14:paraId="3FF26529" w14:textId="25343BA8" w:rsidR="009D7D73" w:rsidRPr="008D4A99" w:rsidRDefault="009D7D73" w:rsidP="009D7D73">
            <w:pPr>
              <w:pStyle w:val="Heading5"/>
            </w:pPr>
          </w:p>
        </w:tc>
      </w:tr>
      <w:tr w:rsidR="009D7D73" w:rsidRPr="00162614" w14:paraId="266D5E47" w14:textId="77777777" w:rsidTr="009D7D73">
        <w:trPr>
          <w:trHeight w:val="850"/>
        </w:trPr>
        <w:tc>
          <w:tcPr>
            <w:tcW w:w="4753" w:type="dxa"/>
            <w:vAlign w:val="center"/>
          </w:tcPr>
          <w:p w14:paraId="49C7B866" w14:textId="77777777" w:rsidR="009D7D73" w:rsidRDefault="009D7D73" w:rsidP="009D7D73">
            <w:pPr>
              <w:pStyle w:val="Heading1"/>
            </w:pPr>
          </w:p>
        </w:tc>
        <w:tc>
          <w:tcPr>
            <w:tcW w:w="624" w:type="dxa"/>
          </w:tcPr>
          <w:p w14:paraId="0DF9EAB6" w14:textId="77777777" w:rsidR="009D7D73" w:rsidRDefault="009D7D73" w:rsidP="009D7D73"/>
        </w:tc>
        <w:tc>
          <w:tcPr>
            <w:tcW w:w="577" w:type="dxa"/>
          </w:tcPr>
          <w:p w14:paraId="47AE10CC" w14:textId="77777777" w:rsidR="009D7D73" w:rsidRDefault="009D7D73" w:rsidP="009D7D73"/>
        </w:tc>
        <w:tc>
          <w:tcPr>
            <w:tcW w:w="3602" w:type="dxa"/>
            <w:vAlign w:val="center"/>
          </w:tcPr>
          <w:p w14:paraId="7BC7434A" w14:textId="77777777" w:rsidR="009D7D73" w:rsidRPr="00C45D7E" w:rsidRDefault="009D7D73" w:rsidP="009D2389">
            <w:pPr>
              <w:pStyle w:val="Heading1"/>
              <w:spacing w:before="240" w:line="240" w:lineRule="auto"/>
              <w:rPr>
                <w:rFonts w:asciiTheme="minorHAnsi" w:hAnsiTheme="minorHAnsi"/>
              </w:rPr>
            </w:pPr>
            <w:sdt>
              <w:sdtPr>
                <w:id w:val="-797608129"/>
                <w:placeholder>
                  <w:docPart w:val="DEAB1E834DD243938DC895596C721C9B"/>
                </w:placeholder>
                <w:temporary/>
                <w:showingPlcHdr/>
                <w15:appearance w15:val="hidden"/>
              </w:sdtPr>
              <w:sdtContent>
                <w:r w:rsidRPr="009D7D73">
                  <w:rPr>
                    <w:rFonts w:ascii="Arial Black" w:hAnsi="Arial Black"/>
                  </w:rPr>
                  <w:t>CONTACT</w:t>
                </w:r>
              </w:sdtContent>
            </w:sdt>
          </w:p>
        </w:tc>
      </w:tr>
      <w:tr w:rsidR="009D7D73" w:rsidRPr="00162614" w14:paraId="27CAA70C" w14:textId="77777777" w:rsidTr="009D7D73">
        <w:trPr>
          <w:trHeight w:val="637"/>
        </w:trPr>
        <w:tc>
          <w:tcPr>
            <w:tcW w:w="4753" w:type="dxa"/>
            <w:vMerge w:val="restart"/>
            <w:vAlign w:val="center"/>
          </w:tcPr>
          <w:p w14:paraId="67DC7F19" w14:textId="77777777" w:rsidR="007C3A92" w:rsidRDefault="007C3A92" w:rsidP="009D2389">
            <w:pPr>
              <w:spacing w:before="240"/>
            </w:pPr>
          </w:p>
          <w:p w14:paraId="022DAA6C" w14:textId="77777777" w:rsidR="007C3A92" w:rsidRDefault="007C3A92" w:rsidP="009D2389">
            <w:pPr>
              <w:spacing w:before="240"/>
            </w:pPr>
          </w:p>
          <w:p w14:paraId="37AC22EE" w14:textId="057C7B88" w:rsidR="007C3A92" w:rsidRDefault="007C3A92" w:rsidP="009D2389">
            <w:pPr>
              <w:spacing w:before="240"/>
            </w:pPr>
            <w:r w:rsidRPr="00EE58A7">
              <w:t>October 10, 2025</w:t>
            </w:r>
          </w:p>
          <w:p w14:paraId="0D449B8A" w14:textId="77777777" w:rsidR="009D7D73" w:rsidRDefault="009D7D73" w:rsidP="009D2389">
            <w:pPr>
              <w:spacing w:before="240"/>
            </w:pPr>
          </w:p>
          <w:p w14:paraId="5535E1C3" w14:textId="77777777" w:rsidR="007C3A92" w:rsidRDefault="007C3A92" w:rsidP="009D2389">
            <w:pPr>
              <w:spacing w:before="240"/>
            </w:pPr>
            <w:proofErr w:type="spellStart"/>
            <w:r w:rsidRPr="00EE58A7">
              <w:t>Boostlingo</w:t>
            </w:r>
            <w:proofErr w:type="spellEnd"/>
          </w:p>
          <w:p w14:paraId="4643CF59" w14:textId="77777777" w:rsidR="007C3A92" w:rsidRDefault="007C3A92" w:rsidP="009D2389">
            <w:pPr>
              <w:spacing w:before="240"/>
            </w:pPr>
          </w:p>
          <w:p w14:paraId="32765F47" w14:textId="77777777" w:rsidR="007C3A92" w:rsidRDefault="007C3A92" w:rsidP="009D2389">
            <w:pPr>
              <w:spacing w:before="240"/>
            </w:pPr>
            <w:r w:rsidRPr="00EE58A7">
              <w:t>RE: Senior UI/UX Designer</w:t>
            </w:r>
          </w:p>
          <w:p w14:paraId="41D99797" w14:textId="24415C74" w:rsidR="007C3A92" w:rsidRPr="000F3FE2" w:rsidRDefault="007C3A92" w:rsidP="009D2389">
            <w:pPr>
              <w:spacing w:before="240"/>
            </w:pPr>
          </w:p>
        </w:tc>
        <w:tc>
          <w:tcPr>
            <w:tcW w:w="624" w:type="dxa"/>
            <w:vMerge w:val="restart"/>
          </w:tcPr>
          <w:p w14:paraId="53994F66" w14:textId="77777777" w:rsidR="009D7D73" w:rsidRDefault="009D7D73" w:rsidP="009D2389">
            <w:pPr>
              <w:spacing w:before="240"/>
            </w:pPr>
          </w:p>
        </w:tc>
        <w:tc>
          <w:tcPr>
            <w:tcW w:w="577" w:type="dxa"/>
            <w:vMerge w:val="restart"/>
            <w:vAlign w:val="center"/>
          </w:tcPr>
          <w:p w14:paraId="3B87EA33" w14:textId="77777777" w:rsidR="009D7D73" w:rsidRDefault="009D7D73" w:rsidP="009D2389">
            <w:pPr>
              <w:spacing w:before="240"/>
            </w:pPr>
          </w:p>
        </w:tc>
        <w:tc>
          <w:tcPr>
            <w:tcW w:w="3602" w:type="dxa"/>
            <w:vAlign w:val="center"/>
          </w:tcPr>
          <w:p w14:paraId="683080D0" w14:textId="55C96145" w:rsidR="009D7D73" w:rsidRPr="008D4A99" w:rsidRDefault="009D7D73" w:rsidP="009D2389">
            <w:pPr>
              <w:pStyle w:val="Contact1"/>
              <w:spacing w:before="240"/>
            </w:pPr>
            <w:r w:rsidRPr="00872624">
              <w:rPr>
                <w:noProof/>
                <w:lang w:eastAsia="en-AU"/>
              </w:rPr>
              <w:drawing>
                <wp:inline distT="0" distB="0" distL="0" distR="0" wp14:anchorId="29A57A92" wp14:editId="22A2CB89">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r>
              <w:t xml:space="preserve"> 407-473-2549</w:t>
            </w:r>
          </w:p>
        </w:tc>
      </w:tr>
      <w:tr w:rsidR="009D7D73" w:rsidRPr="00162614" w14:paraId="3C2E725A" w14:textId="77777777" w:rsidTr="009D7D73">
        <w:trPr>
          <w:trHeight w:val="637"/>
        </w:trPr>
        <w:tc>
          <w:tcPr>
            <w:tcW w:w="4753" w:type="dxa"/>
            <w:vMerge/>
            <w:vAlign w:val="center"/>
          </w:tcPr>
          <w:p w14:paraId="24773806" w14:textId="77777777" w:rsidR="009D7D73" w:rsidRPr="000F3FE2" w:rsidRDefault="009D7D73" w:rsidP="009D7D73"/>
        </w:tc>
        <w:tc>
          <w:tcPr>
            <w:tcW w:w="624" w:type="dxa"/>
            <w:vMerge/>
          </w:tcPr>
          <w:p w14:paraId="0CAD0EA8" w14:textId="77777777" w:rsidR="009D7D73" w:rsidRDefault="009D7D73" w:rsidP="009D7D73"/>
        </w:tc>
        <w:tc>
          <w:tcPr>
            <w:tcW w:w="577" w:type="dxa"/>
            <w:vMerge/>
            <w:vAlign w:val="center"/>
          </w:tcPr>
          <w:p w14:paraId="6617F9A7" w14:textId="77777777" w:rsidR="009D7D73" w:rsidRDefault="009D7D73" w:rsidP="009D7D73"/>
        </w:tc>
        <w:tc>
          <w:tcPr>
            <w:tcW w:w="3602" w:type="dxa"/>
            <w:vAlign w:val="center"/>
          </w:tcPr>
          <w:p w14:paraId="40D16578" w14:textId="716A3B18" w:rsidR="009D7D73" w:rsidRPr="008D4A99" w:rsidRDefault="009D7D73" w:rsidP="009D7D73">
            <w:pPr>
              <w:pStyle w:val="Contact2"/>
            </w:pPr>
            <w:r w:rsidRPr="00872624">
              <w:rPr>
                <w:noProof/>
                <w:lang w:eastAsia="en-AU"/>
              </w:rPr>
              <w:drawing>
                <wp:inline distT="0" distB="0" distL="0" distR="0" wp14:anchorId="5E98D52C" wp14:editId="0CA33DF5">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5255" cy="101600"/>
                          </a:xfrm>
                          <a:prstGeom prst="rect">
                            <a:avLst/>
                          </a:prstGeom>
                        </pic:spPr>
                      </pic:pic>
                    </a:graphicData>
                  </a:graphic>
                </wp:inline>
              </w:drawing>
            </w:r>
            <w:r>
              <w:t xml:space="preserve"> </w:t>
            </w:r>
            <w:hyperlink r:id="rId14" w:history="1">
              <w:r w:rsidRPr="00866173">
                <w:rPr>
                  <w:rStyle w:val="Hyperlink"/>
                </w:rPr>
                <w:t>francohaley@gmail.com</w:t>
              </w:r>
            </w:hyperlink>
          </w:p>
        </w:tc>
      </w:tr>
      <w:tr w:rsidR="009D7D73" w:rsidRPr="00162614" w14:paraId="028BE2D8" w14:textId="77777777" w:rsidTr="009D7D73">
        <w:trPr>
          <w:trHeight w:val="637"/>
        </w:trPr>
        <w:tc>
          <w:tcPr>
            <w:tcW w:w="4753" w:type="dxa"/>
            <w:vMerge/>
            <w:vAlign w:val="center"/>
          </w:tcPr>
          <w:p w14:paraId="5CE5C4A7" w14:textId="77777777" w:rsidR="009D7D73" w:rsidRPr="000F3FE2" w:rsidRDefault="009D7D73" w:rsidP="009D7D73"/>
        </w:tc>
        <w:tc>
          <w:tcPr>
            <w:tcW w:w="624" w:type="dxa"/>
            <w:vMerge/>
          </w:tcPr>
          <w:p w14:paraId="75B63253" w14:textId="77777777" w:rsidR="009D7D73" w:rsidRDefault="009D7D73" w:rsidP="009D7D73"/>
        </w:tc>
        <w:tc>
          <w:tcPr>
            <w:tcW w:w="577" w:type="dxa"/>
            <w:vMerge/>
            <w:vAlign w:val="center"/>
          </w:tcPr>
          <w:p w14:paraId="69B59D6D" w14:textId="77777777" w:rsidR="009D7D73" w:rsidRDefault="009D7D73" w:rsidP="009D7D73"/>
        </w:tc>
        <w:tc>
          <w:tcPr>
            <w:tcW w:w="3602" w:type="dxa"/>
            <w:vAlign w:val="center"/>
          </w:tcPr>
          <w:p w14:paraId="7765416D" w14:textId="507222CD" w:rsidR="009D7D73" w:rsidRPr="008D4A99" w:rsidRDefault="009D7D73" w:rsidP="009D7D73">
            <w:pPr>
              <w:pStyle w:val="Contact2"/>
            </w:pPr>
            <w:r w:rsidRPr="00872624">
              <w:rPr>
                <w:noProof/>
                <w:lang w:eastAsia="en-AU"/>
              </w:rPr>
              <w:drawing>
                <wp:inline distT="0" distB="0" distL="0" distR="0" wp14:anchorId="5E140E5A" wp14:editId="3D92A4F9">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39065" cy="132080"/>
                          </a:xfrm>
                          <a:prstGeom prst="rect">
                            <a:avLst/>
                          </a:prstGeom>
                        </pic:spPr>
                      </pic:pic>
                    </a:graphicData>
                  </a:graphic>
                </wp:inline>
              </w:drawing>
            </w:r>
            <w:r>
              <w:t xml:space="preserve"> </w:t>
            </w:r>
            <w:hyperlink r:id="rId17" w:history="1">
              <w:r w:rsidRPr="009D7D73">
                <w:rPr>
                  <w:rStyle w:val="Hyperlink"/>
                </w:rPr>
                <w:t>francohaley.com</w:t>
              </w:r>
            </w:hyperlink>
          </w:p>
        </w:tc>
      </w:tr>
      <w:tr w:rsidR="009D7D73" w:rsidRPr="00B87E22" w14:paraId="2560D44F" w14:textId="77777777" w:rsidTr="006A4A71">
        <w:trPr>
          <w:trHeight w:val="7199"/>
        </w:trPr>
        <w:tc>
          <w:tcPr>
            <w:tcW w:w="9556" w:type="dxa"/>
            <w:gridSpan w:val="4"/>
          </w:tcPr>
          <w:p w14:paraId="16EF93B0" w14:textId="77777777" w:rsidR="007C3A92" w:rsidRPr="007C3A92" w:rsidRDefault="007C3A92" w:rsidP="007C3A92">
            <w:pPr>
              <w:spacing w:before="20" w:line="240" w:lineRule="exact"/>
              <w:contextualSpacing w:val="0"/>
              <w:rPr>
                <w:rFonts w:eastAsiaTheme="majorEastAsia" w:cstheme="majorBidi"/>
                <w:b/>
                <w:color w:val="434343" w:themeColor="accent3"/>
                <w:sz w:val="28"/>
                <w:szCs w:val="26"/>
              </w:rPr>
            </w:pPr>
            <w:r w:rsidRPr="007C3A92">
              <w:rPr>
                <w:rFonts w:eastAsiaTheme="majorEastAsia" w:cstheme="majorBidi"/>
                <w:b/>
                <w:color w:val="434343" w:themeColor="accent3"/>
                <w:sz w:val="28"/>
                <w:szCs w:val="26"/>
              </w:rPr>
              <w:t>Dear Director of Human Resources,</w:t>
            </w:r>
          </w:p>
          <w:p w14:paraId="5272D332" w14:textId="77777777" w:rsidR="007C3A92" w:rsidRDefault="007C3A92" w:rsidP="009D7D73"/>
          <w:p w14:paraId="3F56305E" w14:textId="77777777" w:rsidR="007C3A92" w:rsidRDefault="007C3A92" w:rsidP="007C3A92">
            <w:r w:rsidRPr="00EE58A7">
              <w:t xml:space="preserve">I am excited to apply for the Senior UI/UX Designer position at </w:t>
            </w:r>
            <w:proofErr w:type="spellStart"/>
            <w:r w:rsidRPr="00EE58A7">
              <w:t>Boostlingo</w:t>
            </w:r>
            <w:proofErr w:type="spellEnd"/>
            <w:r w:rsidRPr="00EE58A7">
              <w:t>, as your mission to enhance communication through innovative language solutions resonates deeply with my passion for user-centric design. With a decade of experience in UI/UX design and a strong background in quality control and project management, I am confident in my ability to lead the design of seamless, engaging user interfaces that elevate the user experience across web and mobile applications.</w:t>
            </w:r>
          </w:p>
          <w:p w14:paraId="3CFC82D2" w14:textId="77777777" w:rsidR="007C3A92" w:rsidRDefault="007C3A92" w:rsidP="007C3A92"/>
          <w:p w14:paraId="241A85D1" w14:textId="77777777" w:rsidR="007C3A92" w:rsidRDefault="007C3A92" w:rsidP="007C3A92">
            <w:r w:rsidRPr="00EE58A7">
              <w:t xml:space="preserve">In my previous role as a UI/UX Designer III, I honed my skills in conducting user research and usability testing, which allowed me to deeply understand user needs and iterate on design solutions effectively. My artistic approach enables me to create compelling wireframes, prototypes, and high-fidelity mockups that clearly communicate design ideas and workflows. I thrive in collaborative environments, actively working with cross-functional teams to define and implement innovative strategies that align with project goals. </w:t>
            </w:r>
          </w:p>
          <w:p w14:paraId="288C72CD" w14:textId="77777777" w:rsidR="007C3A92" w:rsidRDefault="007C3A92" w:rsidP="007C3A92"/>
          <w:p w14:paraId="2F1CEE14" w14:textId="77777777" w:rsidR="007C3A92" w:rsidRDefault="007C3A92" w:rsidP="007C3A92">
            <w:r w:rsidRPr="00EE58A7">
              <w:t xml:space="preserve">I share </w:t>
            </w:r>
            <w:proofErr w:type="spellStart"/>
            <w:r w:rsidRPr="00EE58A7">
              <w:t>Boostlingo's</w:t>
            </w:r>
            <w:proofErr w:type="spellEnd"/>
            <w:r w:rsidRPr="00EE58A7">
              <w:t xml:space="preserve"> commitment to inclusivity and empowerment and believe that effective design can break down barriers in communication. I stay attuned to the latest industry trends and best practices, continuously advocating for design excellence.</w:t>
            </w:r>
          </w:p>
          <w:p w14:paraId="03E6334F" w14:textId="77777777" w:rsidR="007C3A92" w:rsidRDefault="007C3A92" w:rsidP="007C3A92"/>
          <w:p w14:paraId="5C14CE54" w14:textId="32F1508D" w:rsidR="007C3A92" w:rsidRDefault="007C3A92" w:rsidP="007C3A92">
            <w:r w:rsidRPr="00EE58A7">
              <w:t xml:space="preserve">I would love the opportunity to contribute to </w:t>
            </w:r>
            <w:proofErr w:type="spellStart"/>
            <w:r w:rsidRPr="00EE58A7">
              <w:t>Boostlingo’s</w:t>
            </w:r>
            <w:proofErr w:type="spellEnd"/>
            <w:r w:rsidRPr="00EE58A7">
              <w:t xml:space="preserve"> mission and bring my creative thinking, attention to detail, and collaborative spirit to your talented team. Thank you for considering my application. I look forward to the possibility of discussing how my experience aligns with the exciting work at </w:t>
            </w:r>
            <w:proofErr w:type="spellStart"/>
            <w:r w:rsidRPr="00EE58A7">
              <w:t>Boostlingo</w:t>
            </w:r>
            <w:proofErr w:type="spellEnd"/>
            <w:r w:rsidRPr="00EE58A7">
              <w:t>.</w:t>
            </w:r>
          </w:p>
          <w:p w14:paraId="6A199432" w14:textId="77777777" w:rsidR="009D7D73" w:rsidRDefault="009D7D73" w:rsidP="009D7D73"/>
          <w:p w14:paraId="725740DD" w14:textId="77777777" w:rsidR="009D7D73" w:rsidRDefault="009D7D73" w:rsidP="009D7D73">
            <w:sdt>
              <w:sdtPr>
                <w:id w:val="-1301306744"/>
                <w:placeholder>
                  <w:docPart w:val="56011CADF61C41C99CDE485305EF2E39"/>
                </w:placeholder>
                <w:temporary/>
                <w:showingPlcHdr/>
                <w15:appearance w15:val="hidden"/>
              </w:sdtPr>
              <w:sdtContent>
                <w:r>
                  <w:t>Sincerely,</w:t>
                </w:r>
              </w:sdtContent>
            </w:sdt>
          </w:p>
          <w:p w14:paraId="646E64E6" w14:textId="77777777" w:rsidR="007C3A92" w:rsidRDefault="007C3A92" w:rsidP="009D7D73"/>
          <w:p w14:paraId="68EA9B81" w14:textId="7F2086BC" w:rsidR="007C3A92" w:rsidRDefault="007C3A92" w:rsidP="009D7D73">
            <w:r>
              <w:rPr>
                <w:noProof/>
              </w:rPr>
              <w:drawing>
                <wp:inline distT="0" distB="0" distL="0" distR="0" wp14:anchorId="461B98D9" wp14:editId="1DDDCFA3">
                  <wp:extent cx="2031955" cy="990600"/>
                  <wp:effectExtent l="0" t="0" r="6985" b="0"/>
                  <wp:docPr id="1364946308"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46308" name="Picture 1" descr="A black background with text&#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06347" cy="1026867"/>
                          </a:xfrm>
                          <a:prstGeom prst="rect">
                            <a:avLst/>
                          </a:prstGeom>
                        </pic:spPr>
                      </pic:pic>
                    </a:graphicData>
                  </a:graphic>
                </wp:inline>
              </w:drawing>
            </w:r>
          </w:p>
          <w:p w14:paraId="44F8C904" w14:textId="0794338D" w:rsidR="009D7D73" w:rsidRDefault="007C3A92" w:rsidP="009D7D73">
            <w:r>
              <w:t>Franco Haley</w:t>
            </w:r>
          </w:p>
          <w:p w14:paraId="17447320" w14:textId="77777777" w:rsidR="009D7D73" w:rsidRDefault="009D7D73" w:rsidP="009D7D73"/>
          <w:p w14:paraId="38014FD8" w14:textId="77777777" w:rsidR="009D7D73" w:rsidRPr="00373FC8" w:rsidRDefault="009D7D73" w:rsidP="009D7D73">
            <w:sdt>
              <w:sdtPr>
                <w:id w:val="247390421"/>
                <w:placeholder>
                  <w:docPart w:val="883177FE99124F4F988E67D6F2E8E17B"/>
                </w:placeholder>
                <w:temporary/>
                <w:showingPlcHdr/>
                <w15:appearance w15:val="hidden"/>
              </w:sdtPr>
              <w:sdtContent>
                <w:r>
                  <w:t>Enclosure</w:t>
                </w:r>
              </w:sdtContent>
            </w:sdt>
          </w:p>
        </w:tc>
      </w:tr>
    </w:tbl>
    <w:p w14:paraId="0EBD8F14" w14:textId="77777777" w:rsidR="00883504" w:rsidRPr="00BA3E51" w:rsidRDefault="00883504" w:rsidP="003E7E2F"/>
    <w:sectPr w:rsidR="00883504" w:rsidRPr="00BA3E51" w:rsidSect="00F50BC6">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3B01E" w14:textId="77777777" w:rsidR="00565597" w:rsidRDefault="00565597" w:rsidP="003E7E2F">
      <w:r>
        <w:separator/>
      </w:r>
    </w:p>
  </w:endnote>
  <w:endnote w:type="continuationSeparator" w:id="0">
    <w:p w14:paraId="7A9BE3AA" w14:textId="77777777" w:rsidR="00565597" w:rsidRDefault="00565597" w:rsidP="003E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8E0AC" w14:textId="77777777" w:rsidR="00565597" w:rsidRDefault="00565597" w:rsidP="003E7E2F">
      <w:r>
        <w:separator/>
      </w:r>
    </w:p>
  </w:footnote>
  <w:footnote w:type="continuationSeparator" w:id="0">
    <w:p w14:paraId="6D919AF8" w14:textId="77777777" w:rsidR="00565597" w:rsidRDefault="00565597" w:rsidP="003E7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B01308"/>
    <w:multiLevelType w:val="hybridMultilevel"/>
    <w:tmpl w:val="FDAA04AE"/>
    <w:lvl w:ilvl="0" w:tplc="672CA484">
      <w:start w:val="1"/>
      <w:numFmt w:val="bullet"/>
      <w:pStyle w:val="ListBullet"/>
      <w:lvlText w:val=""/>
      <w:lvlJc w:val="left"/>
      <w:pPr>
        <w:ind w:left="720" w:hanging="360"/>
      </w:pPr>
      <w:rPr>
        <w:rFonts w:ascii="Symbol" w:hAnsi="Symbol" w:hint="default"/>
        <w:color w:val="00798B"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C906C93"/>
    <w:multiLevelType w:val="multilevel"/>
    <w:tmpl w:val="0DFA88B4"/>
    <w:styleLink w:val="BullettedList"/>
    <w:lvl w:ilvl="0">
      <w:start w:val="1"/>
      <w:numFmt w:val="bullet"/>
      <w:lvlText w:val=""/>
      <w:lvlJc w:val="left"/>
      <w:pPr>
        <w:ind w:left="288" w:hanging="288"/>
      </w:pPr>
      <w:rPr>
        <w:rFonts w:ascii="Symbol" w:hAnsi="Symbol" w:hint="default"/>
        <w:color w:val="999999" w:themeColor="background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7B4B3B56"/>
    <w:multiLevelType w:val="singleLevel"/>
    <w:tmpl w:val="5F0E27B6"/>
    <w:lvl w:ilvl="0">
      <w:start w:val="1"/>
      <w:numFmt w:val="bullet"/>
      <w:pStyle w:val="ListBullet5"/>
      <w:lvlText w:val=""/>
      <w:lvlJc w:val="left"/>
      <w:pPr>
        <w:ind w:left="360" w:hanging="360"/>
      </w:pPr>
      <w:rPr>
        <w:rFonts w:ascii="Symbol" w:hAnsi="Symbol" w:hint="default"/>
        <w:color w:val="00798B" w:themeColor="accent1"/>
      </w:rPr>
    </w:lvl>
  </w:abstractNum>
  <w:num w:numId="1" w16cid:durableId="1866751380">
    <w:abstractNumId w:val="7"/>
  </w:num>
  <w:num w:numId="2" w16cid:durableId="963851756">
    <w:abstractNumId w:val="4"/>
  </w:num>
  <w:num w:numId="3" w16cid:durableId="160892359">
    <w:abstractNumId w:val="6"/>
  </w:num>
  <w:num w:numId="4" w16cid:durableId="1778257186">
    <w:abstractNumId w:val="3"/>
  </w:num>
  <w:num w:numId="5" w16cid:durableId="1747533501">
    <w:abstractNumId w:val="2"/>
  </w:num>
  <w:num w:numId="6" w16cid:durableId="1340423214">
    <w:abstractNumId w:val="1"/>
  </w:num>
  <w:num w:numId="7" w16cid:durableId="113646707">
    <w:abstractNumId w:val="0"/>
  </w:num>
  <w:num w:numId="8" w16cid:durableId="151410424">
    <w:abstractNumId w:val="8"/>
  </w:num>
  <w:num w:numId="9" w16cid:durableId="15062867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D73"/>
    <w:rsid w:val="00025D23"/>
    <w:rsid w:val="000407F5"/>
    <w:rsid w:val="00041F8A"/>
    <w:rsid w:val="00045F2E"/>
    <w:rsid w:val="00055BBC"/>
    <w:rsid w:val="00073BF3"/>
    <w:rsid w:val="00081B51"/>
    <w:rsid w:val="000D3891"/>
    <w:rsid w:val="000D785E"/>
    <w:rsid w:val="000F3FE2"/>
    <w:rsid w:val="00107D28"/>
    <w:rsid w:val="00140582"/>
    <w:rsid w:val="00162614"/>
    <w:rsid w:val="00177BCB"/>
    <w:rsid w:val="001A313A"/>
    <w:rsid w:val="001C6718"/>
    <w:rsid w:val="001E375E"/>
    <w:rsid w:val="00200FC4"/>
    <w:rsid w:val="00217454"/>
    <w:rsid w:val="002251C8"/>
    <w:rsid w:val="00293BB8"/>
    <w:rsid w:val="002A4A92"/>
    <w:rsid w:val="002C531D"/>
    <w:rsid w:val="002D5478"/>
    <w:rsid w:val="002D6AAF"/>
    <w:rsid w:val="00323530"/>
    <w:rsid w:val="00364B5C"/>
    <w:rsid w:val="00373FC8"/>
    <w:rsid w:val="003B3A48"/>
    <w:rsid w:val="003C5242"/>
    <w:rsid w:val="003E7783"/>
    <w:rsid w:val="003E7E2F"/>
    <w:rsid w:val="00442A0E"/>
    <w:rsid w:val="00443C70"/>
    <w:rsid w:val="004B419A"/>
    <w:rsid w:val="004E19C2"/>
    <w:rsid w:val="004E6AB2"/>
    <w:rsid w:val="00530E48"/>
    <w:rsid w:val="00535F87"/>
    <w:rsid w:val="005513AA"/>
    <w:rsid w:val="00564622"/>
    <w:rsid w:val="00565597"/>
    <w:rsid w:val="00565675"/>
    <w:rsid w:val="005878FE"/>
    <w:rsid w:val="005B3227"/>
    <w:rsid w:val="005E0657"/>
    <w:rsid w:val="00660852"/>
    <w:rsid w:val="006755BF"/>
    <w:rsid w:val="0068060C"/>
    <w:rsid w:val="0069282E"/>
    <w:rsid w:val="006A0FCA"/>
    <w:rsid w:val="006A4A71"/>
    <w:rsid w:val="006C0673"/>
    <w:rsid w:val="006C75D7"/>
    <w:rsid w:val="006D303F"/>
    <w:rsid w:val="00747832"/>
    <w:rsid w:val="007730E5"/>
    <w:rsid w:val="007929EB"/>
    <w:rsid w:val="007C3A92"/>
    <w:rsid w:val="007E5AAA"/>
    <w:rsid w:val="007E6083"/>
    <w:rsid w:val="0081316C"/>
    <w:rsid w:val="00855181"/>
    <w:rsid w:val="008643BF"/>
    <w:rsid w:val="00872624"/>
    <w:rsid w:val="00873C76"/>
    <w:rsid w:val="00883504"/>
    <w:rsid w:val="00893796"/>
    <w:rsid w:val="008A65BA"/>
    <w:rsid w:val="008B1112"/>
    <w:rsid w:val="008D4A99"/>
    <w:rsid w:val="00914419"/>
    <w:rsid w:val="009260B0"/>
    <w:rsid w:val="00935402"/>
    <w:rsid w:val="00962E61"/>
    <w:rsid w:val="00976E5A"/>
    <w:rsid w:val="00986331"/>
    <w:rsid w:val="009C7105"/>
    <w:rsid w:val="009D2389"/>
    <w:rsid w:val="009D7D73"/>
    <w:rsid w:val="009E3575"/>
    <w:rsid w:val="00AA3DBB"/>
    <w:rsid w:val="00AB7FE5"/>
    <w:rsid w:val="00AC1E5A"/>
    <w:rsid w:val="00B87E22"/>
    <w:rsid w:val="00B939C6"/>
    <w:rsid w:val="00BA2D2C"/>
    <w:rsid w:val="00BA3E51"/>
    <w:rsid w:val="00BB3142"/>
    <w:rsid w:val="00BC7F9B"/>
    <w:rsid w:val="00C155FC"/>
    <w:rsid w:val="00C45D7E"/>
    <w:rsid w:val="00CB1D3C"/>
    <w:rsid w:val="00D666BB"/>
    <w:rsid w:val="00D8505D"/>
    <w:rsid w:val="00DE7DE5"/>
    <w:rsid w:val="00E04462"/>
    <w:rsid w:val="00E20245"/>
    <w:rsid w:val="00E26869"/>
    <w:rsid w:val="00E270D1"/>
    <w:rsid w:val="00E35010"/>
    <w:rsid w:val="00E4379F"/>
    <w:rsid w:val="00E80C1C"/>
    <w:rsid w:val="00E84964"/>
    <w:rsid w:val="00E9255C"/>
    <w:rsid w:val="00EA0042"/>
    <w:rsid w:val="00EF639B"/>
    <w:rsid w:val="00F2219F"/>
    <w:rsid w:val="00F45377"/>
    <w:rsid w:val="00F50BC6"/>
    <w:rsid w:val="00F76D98"/>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A003F"/>
  <w15:chartTrackingRefBased/>
  <w15:docId w15:val="{DA0BA6CE-E015-4DC3-8AC4-D3D110D5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2F"/>
    <w:pPr>
      <w:spacing w:before="0" w:line="240" w:lineRule="auto"/>
      <w:contextualSpacing/>
    </w:pPr>
    <w:rPr>
      <w:rFonts w:eastAsiaTheme="minorEastAsia"/>
      <w:color w:val="000000" w:themeColor="text1"/>
      <w:sz w:val="22"/>
      <w:szCs w:val="22"/>
      <w:lang w:val="en-US" w:eastAsia="ja-JP"/>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2D6AAF"/>
    <w:pPr>
      <w:keepNext/>
      <w:keepLines/>
      <w:spacing w:after="24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2D6AAF"/>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hAnsiTheme="majorHAnsi"/>
      <w:caps/>
      <w:color w:val="D9D9D9" w:themeColor="accent3" w:themeTint="33"/>
      <w:sz w:val="70"/>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rPr>
      <w:sz w:val="28"/>
    </w:rPr>
  </w:style>
  <w:style w:type="paragraph" w:customStyle="1" w:styleId="Contact2">
    <w:name w:val="Contact 2"/>
    <w:basedOn w:val="Normal"/>
    <w:link w:val="Contact2Char"/>
    <w:uiPriority w:val="12"/>
    <w:qFormat/>
    <w:rsid w:val="00162614"/>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F76D98"/>
    <w:pPr>
      <w:numPr>
        <w:numId w:val="9"/>
      </w:numPr>
      <w:spacing w:before="240" w:after="240" w:line="400" w:lineRule="exact"/>
    </w:p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ind w:left="1440"/>
    </w:pPr>
  </w:style>
  <w:style w:type="paragraph" w:styleId="ListBullet3">
    <w:name w:val="List Bullet 3"/>
    <w:basedOn w:val="Normal"/>
    <w:uiPriority w:val="99"/>
    <w:semiHidden/>
    <w:unhideWhenUsed/>
    <w:rsid w:val="00373FC8"/>
    <w:pPr>
      <w:numPr>
        <w:ilvl w:val="2"/>
        <w:numId w:val="8"/>
      </w:numPr>
      <w:ind w:left="2160"/>
    </w:pPr>
  </w:style>
  <w:style w:type="paragraph" w:styleId="ListBullet4">
    <w:name w:val="List Bullet 4"/>
    <w:basedOn w:val="Normal"/>
    <w:uiPriority w:val="99"/>
    <w:semiHidden/>
    <w:unhideWhenUsed/>
    <w:rsid w:val="00373FC8"/>
    <w:pPr>
      <w:numPr>
        <w:ilvl w:val="3"/>
        <w:numId w:val="8"/>
      </w:numPr>
      <w:ind w:left="2880"/>
    </w:pPr>
  </w:style>
  <w:style w:type="paragraph" w:styleId="ListBullet5">
    <w:name w:val="List Bullet 5"/>
    <w:basedOn w:val="Normal"/>
    <w:uiPriority w:val="99"/>
    <w:semiHidden/>
    <w:unhideWhenUsed/>
    <w:rsid w:val="00373FC8"/>
    <w:pPr>
      <w:numPr>
        <w:ilvl w:val="4"/>
        <w:numId w:val="8"/>
      </w:numPr>
      <w:ind w:left="3600"/>
    </w:pPr>
  </w:style>
  <w:style w:type="paragraph" w:customStyle="1" w:styleId="Address">
    <w:name w:val="Address"/>
    <w:basedOn w:val="Normal"/>
    <w:qFormat/>
    <w:rsid w:val="002D6AAF"/>
  </w:style>
  <w:style w:type="character" w:customStyle="1" w:styleId="Greytext">
    <w:name w:val="Grey text"/>
    <w:basedOn w:val="DefaultParagraphFont"/>
    <w:uiPriority w:val="4"/>
    <w:semiHidden/>
    <w:qFormat/>
    <w:rsid w:val="002D6AAF"/>
    <w:rPr>
      <w:color w:val="808080" w:themeColor="background1" w:themeShade="80"/>
    </w:rPr>
  </w:style>
  <w:style w:type="paragraph" w:customStyle="1" w:styleId="GraphicAnchor">
    <w:name w:val="Graphic Anchor"/>
    <w:basedOn w:val="Normal"/>
    <w:qFormat/>
    <w:rsid w:val="00883504"/>
    <w:rPr>
      <w:sz w:val="16"/>
    </w:rPr>
  </w:style>
  <w:style w:type="character" w:styleId="UnresolvedMention">
    <w:name w:val="Unresolved Mention"/>
    <w:basedOn w:val="DefaultParagraphFont"/>
    <w:uiPriority w:val="99"/>
    <w:semiHidden/>
    <w:unhideWhenUsed/>
    <w:rsid w:val="009D7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francohaley.com/"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francohaley@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AppData\Roaming\Microsoft\Templates\Color%20block%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AB1E834DD243938DC895596C721C9B"/>
        <w:category>
          <w:name w:val="General"/>
          <w:gallery w:val="placeholder"/>
        </w:category>
        <w:types>
          <w:type w:val="bbPlcHdr"/>
        </w:types>
        <w:behaviors>
          <w:behavior w:val="content"/>
        </w:behaviors>
        <w:guid w:val="{303D5E19-2448-4EDC-B9F7-E3D4F94372CD}"/>
      </w:docPartPr>
      <w:docPartBody>
        <w:p w:rsidR="00000000" w:rsidRDefault="00023F5E" w:rsidP="00023F5E">
          <w:pPr>
            <w:pStyle w:val="DEAB1E834DD243938DC895596C721C9B"/>
          </w:pPr>
          <w:r w:rsidRPr="00162614">
            <w:t>CONTACT</w:t>
          </w:r>
        </w:p>
      </w:docPartBody>
    </w:docPart>
    <w:docPart>
      <w:docPartPr>
        <w:name w:val="56011CADF61C41C99CDE485305EF2E39"/>
        <w:category>
          <w:name w:val="General"/>
          <w:gallery w:val="placeholder"/>
        </w:category>
        <w:types>
          <w:type w:val="bbPlcHdr"/>
        </w:types>
        <w:behaviors>
          <w:behavior w:val="content"/>
        </w:behaviors>
        <w:guid w:val="{2F5EB694-9A8A-4ECD-BF06-08776B026F9E}"/>
      </w:docPartPr>
      <w:docPartBody>
        <w:p w:rsidR="00000000" w:rsidRDefault="00023F5E" w:rsidP="00023F5E">
          <w:pPr>
            <w:pStyle w:val="56011CADF61C41C99CDE485305EF2E39"/>
          </w:pPr>
          <w:r>
            <w:t>Sincerely,</w:t>
          </w:r>
        </w:p>
      </w:docPartBody>
    </w:docPart>
    <w:docPart>
      <w:docPartPr>
        <w:name w:val="883177FE99124F4F988E67D6F2E8E17B"/>
        <w:category>
          <w:name w:val="General"/>
          <w:gallery w:val="placeholder"/>
        </w:category>
        <w:types>
          <w:type w:val="bbPlcHdr"/>
        </w:types>
        <w:behaviors>
          <w:behavior w:val="content"/>
        </w:behaviors>
        <w:guid w:val="{B138CA7D-49E9-4FF2-9295-AAC4F413D936}"/>
      </w:docPartPr>
      <w:docPartBody>
        <w:p w:rsidR="00000000" w:rsidRDefault="00023F5E" w:rsidP="00023F5E">
          <w:pPr>
            <w:pStyle w:val="883177FE99124F4F988E67D6F2E8E17B"/>
          </w:pPr>
          <w:r>
            <w:t>Enclosure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5E"/>
    <w:rsid w:val="00023F5E"/>
    <w:rsid w:val="00AB115A"/>
    <w:rsid w:val="00E9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after="240" w:line="440" w:lineRule="exact"/>
      <w:contextualSpacing/>
      <w:outlineLvl w:val="1"/>
    </w:pPr>
    <w:rPr>
      <w:rFonts w:eastAsiaTheme="majorEastAsia" w:cstheme="majorBidi"/>
      <w:b/>
      <w:color w:val="196B24" w:themeColor="accent3"/>
      <w:kern w:val="0"/>
      <w:sz w:val="28"/>
      <w:szCs w:val="26"/>
      <w:lang w:eastAsia="ja-JP"/>
      <w14:ligatures w14:val="none"/>
    </w:rPr>
  </w:style>
  <w:style w:type="paragraph" w:styleId="Heading3">
    <w:name w:val="heading 3"/>
    <w:basedOn w:val="Normal"/>
    <w:next w:val="Normal"/>
    <w:link w:val="Heading3Char"/>
    <w:uiPriority w:val="9"/>
    <w:unhideWhenUsed/>
    <w:qFormat/>
    <w:rsid w:val="00023F5E"/>
    <w:pPr>
      <w:keepNext/>
      <w:keepLines/>
      <w:spacing w:before="80" w:after="0" w:line="240" w:lineRule="auto"/>
      <w:contextualSpacing/>
      <w:outlineLvl w:val="2"/>
    </w:pPr>
    <w:rPr>
      <w:rFonts w:eastAsiaTheme="majorEastAsia" w:cstheme="majorBidi"/>
      <w:color w:val="FFFFFF" w:themeColor="background1"/>
      <w:kern w:val="0"/>
      <w:sz w:val="28"/>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41D6FC5784409D9EE77C65275B70C0">
    <w:name w:val="B741D6FC5784409D9EE77C65275B70C0"/>
  </w:style>
  <w:style w:type="paragraph" w:customStyle="1" w:styleId="B8B3037642654524BA08E2CF63CA7A84">
    <w:name w:val="B8B3037642654524BA08E2CF63CA7A84"/>
  </w:style>
  <w:style w:type="character" w:customStyle="1" w:styleId="Heading2Char">
    <w:name w:val="Heading 2 Char"/>
    <w:basedOn w:val="DefaultParagraphFont"/>
    <w:link w:val="Heading2"/>
    <w:uiPriority w:val="9"/>
    <w:rPr>
      <w:rFonts w:eastAsiaTheme="majorEastAsia" w:cstheme="majorBidi"/>
      <w:b/>
      <w:color w:val="196B24" w:themeColor="accent3"/>
      <w:kern w:val="0"/>
      <w:sz w:val="28"/>
      <w:szCs w:val="26"/>
      <w:lang w:eastAsia="ja-JP"/>
      <w14:ligatures w14:val="none"/>
    </w:rPr>
  </w:style>
  <w:style w:type="paragraph" w:customStyle="1" w:styleId="18A1ED8C455F4384924DC60E2402F380">
    <w:name w:val="18A1ED8C455F4384924DC60E2402F380"/>
  </w:style>
  <w:style w:type="paragraph" w:customStyle="1" w:styleId="332B2989FA5D4A128A5986BBD3188C8C">
    <w:name w:val="332B2989FA5D4A128A5986BBD3188C8C"/>
  </w:style>
  <w:style w:type="character" w:customStyle="1" w:styleId="Heading3Char">
    <w:name w:val="Heading 3 Char"/>
    <w:basedOn w:val="DefaultParagraphFont"/>
    <w:link w:val="Heading3"/>
    <w:uiPriority w:val="9"/>
    <w:rsid w:val="00023F5E"/>
    <w:rPr>
      <w:rFonts w:eastAsiaTheme="majorEastAsia" w:cstheme="majorBidi"/>
      <w:color w:val="FFFFFF" w:themeColor="background1"/>
      <w:kern w:val="0"/>
      <w:sz w:val="28"/>
      <w:lang w:eastAsia="ja-JP"/>
      <w14:ligatures w14:val="none"/>
    </w:rPr>
  </w:style>
  <w:style w:type="paragraph" w:customStyle="1" w:styleId="534B6F71000C48C5A8BC69408CC30C06">
    <w:name w:val="534B6F71000C48C5A8BC69408CC30C06"/>
  </w:style>
  <w:style w:type="paragraph" w:customStyle="1" w:styleId="A347023BEDB74E95B2C092FBF4AFBABE">
    <w:name w:val="A347023BEDB74E95B2C092FBF4AFBABE"/>
  </w:style>
  <w:style w:type="paragraph" w:customStyle="1" w:styleId="E3DE3FE81AE84CE795ADBA485C2AC4BF">
    <w:name w:val="E3DE3FE81AE84CE795ADBA485C2AC4BF"/>
  </w:style>
  <w:style w:type="paragraph" w:customStyle="1" w:styleId="3AAE315333E94503979784D68B8FE36B">
    <w:name w:val="3AAE315333E94503979784D68B8FE36B"/>
  </w:style>
  <w:style w:type="paragraph" w:customStyle="1" w:styleId="C16EEA938CDF4711999F82FEAB662A0E">
    <w:name w:val="C16EEA938CDF4711999F82FEAB662A0E"/>
  </w:style>
  <w:style w:type="paragraph" w:customStyle="1" w:styleId="86D5BB4DE4704BB9BC82665F963B2531">
    <w:name w:val="86D5BB4DE4704BB9BC82665F963B2531"/>
  </w:style>
  <w:style w:type="paragraph" w:customStyle="1" w:styleId="32EF7336CA9E4EECB1726D47D5100B22">
    <w:name w:val="32EF7336CA9E4EECB1726D47D5100B22"/>
  </w:style>
  <w:style w:type="paragraph" w:customStyle="1" w:styleId="9756BD17237C4B588C983F03B49BD1BF">
    <w:name w:val="9756BD17237C4B588C983F03B49BD1BF"/>
  </w:style>
  <w:style w:type="paragraph" w:customStyle="1" w:styleId="E0F46050F4AB4C8288651DC9E0C92AB3">
    <w:name w:val="E0F46050F4AB4C8288651DC9E0C92AB3"/>
  </w:style>
  <w:style w:type="paragraph" w:customStyle="1" w:styleId="600154DEDE2C44EB980A7C8D491E1EF6">
    <w:name w:val="600154DEDE2C44EB980A7C8D491E1EF6"/>
  </w:style>
  <w:style w:type="paragraph" w:customStyle="1" w:styleId="5B252FAD963D4914B3B837FD7E9836A7">
    <w:name w:val="5B252FAD963D4914B3B837FD7E9836A7"/>
  </w:style>
  <w:style w:type="paragraph" w:customStyle="1" w:styleId="6A6BE2A6AF2349A88C6C57E10635E7F3">
    <w:name w:val="6A6BE2A6AF2349A88C6C57E10635E7F3"/>
  </w:style>
  <w:style w:type="paragraph" w:customStyle="1" w:styleId="3110957DAF124AC1B19839FBCFEDFFC4">
    <w:name w:val="3110957DAF124AC1B19839FBCFEDFFC4"/>
  </w:style>
  <w:style w:type="paragraph" w:customStyle="1" w:styleId="A2FC20B2A6AA401883BB3720AF37FF96">
    <w:name w:val="A2FC20B2A6AA401883BB3720AF37FF96"/>
  </w:style>
  <w:style w:type="paragraph" w:customStyle="1" w:styleId="85BA50BB6B694C47B8F56436277049B1">
    <w:name w:val="85BA50BB6B694C47B8F56436277049B1"/>
  </w:style>
  <w:style w:type="paragraph" w:customStyle="1" w:styleId="EA37C864B7A349AFA02EB52124F00992">
    <w:name w:val="EA37C864B7A349AFA02EB52124F00992"/>
  </w:style>
  <w:style w:type="paragraph" w:customStyle="1" w:styleId="AFC78DAB1BFA45609A0915DB2F50D773">
    <w:name w:val="AFC78DAB1BFA45609A0915DB2F50D773"/>
  </w:style>
  <w:style w:type="paragraph" w:customStyle="1" w:styleId="21D90931E1D14993A73E38BDA09E8265">
    <w:name w:val="21D90931E1D14993A73E38BDA09E8265"/>
  </w:style>
  <w:style w:type="paragraph" w:customStyle="1" w:styleId="4BB2AB7782384929932377C7DC1487CD">
    <w:name w:val="4BB2AB7782384929932377C7DC1487CD"/>
  </w:style>
  <w:style w:type="paragraph" w:customStyle="1" w:styleId="2EE4E3519E1F4408ABD6AD844D91822F">
    <w:name w:val="2EE4E3519E1F4408ABD6AD844D91822F"/>
  </w:style>
  <w:style w:type="paragraph" w:customStyle="1" w:styleId="54FC53953AF64128AE80AB269909C0C7">
    <w:name w:val="54FC53953AF64128AE80AB269909C0C7"/>
  </w:style>
  <w:style w:type="paragraph" w:customStyle="1" w:styleId="876A99E376AD49909EF1D5A91C94CD62">
    <w:name w:val="876A99E376AD49909EF1D5A91C94CD62"/>
  </w:style>
  <w:style w:type="paragraph" w:customStyle="1" w:styleId="6B0F7813AAC04BF0BB57124AB3234AB4">
    <w:name w:val="6B0F7813AAC04BF0BB57124AB3234AB4"/>
  </w:style>
  <w:style w:type="paragraph" w:customStyle="1" w:styleId="5987D295E99C4B5EA8D1A88112186084">
    <w:name w:val="5987D295E99C4B5EA8D1A88112186084"/>
  </w:style>
  <w:style w:type="paragraph" w:customStyle="1" w:styleId="E0AE56518ADA49FEA7616F9644050F51">
    <w:name w:val="E0AE56518ADA49FEA7616F9644050F51"/>
    <w:rsid w:val="00023F5E"/>
  </w:style>
  <w:style w:type="paragraph" w:customStyle="1" w:styleId="DEAB1E834DD243938DC895596C721C9B">
    <w:name w:val="DEAB1E834DD243938DC895596C721C9B"/>
    <w:rsid w:val="00023F5E"/>
  </w:style>
  <w:style w:type="paragraph" w:customStyle="1" w:styleId="36DA5C1359F54CFFAB99DD4AEDA43939">
    <w:name w:val="36DA5C1359F54CFFAB99DD4AEDA43939"/>
    <w:rsid w:val="00023F5E"/>
  </w:style>
  <w:style w:type="paragraph" w:customStyle="1" w:styleId="731AFE4F37CF485881F6165E10E36A12">
    <w:name w:val="731AFE4F37CF485881F6165E10E36A12"/>
    <w:rsid w:val="00023F5E"/>
  </w:style>
  <w:style w:type="paragraph" w:customStyle="1" w:styleId="8F25B8933D274A27B33B0D4468E26687">
    <w:name w:val="8F25B8933D274A27B33B0D4468E26687"/>
    <w:rsid w:val="00023F5E"/>
  </w:style>
  <w:style w:type="paragraph" w:customStyle="1" w:styleId="07AE3649A2A94F4EA98D10C5D608CF21">
    <w:name w:val="07AE3649A2A94F4EA98D10C5D608CF21"/>
    <w:rsid w:val="00023F5E"/>
  </w:style>
  <w:style w:type="paragraph" w:customStyle="1" w:styleId="552A1AD0E3BE4B76A4B0884A2A1CF54F">
    <w:name w:val="552A1AD0E3BE4B76A4B0884A2A1CF54F"/>
    <w:rsid w:val="00023F5E"/>
  </w:style>
  <w:style w:type="paragraph" w:customStyle="1" w:styleId="C535C2877EC643C5989E625CAF88A56B">
    <w:name w:val="C535C2877EC643C5989E625CAF88A56B"/>
    <w:rsid w:val="00023F5E"/>
  </w:style>
  <w:style w:type="paragraph" w:customStyle="1" w:styleId="32EEC6B56C224AEBAEF4A430D9E5BF59">
    <w:name w:val="32EEC6B56C224AEBAEF4A430D9E5BF59"/>
    <w:rsid w:val="00023F5E"/>
  </w:style>
  <w:style w:type="paragraph" w:customStyle="1" w:styleId="F2F84DEDCE234C608825FA62750EF16A">
    <w:name w:val="F2F84DEDCE234C608825FA62750EF16A"/>
    <w:rsid w:val="00023F5E"/>
  </w:style>
  <w:style w:type="paragraph" w:customStyle="1" w:styleId="4B013677BD1D46F9BF880403219938B4">
    <w:name w:val="4B013677BD1D46F9BF880403219938B4"/>
    <w:rsid w:val="00023F5E"/>
  </w:style>
  <w:style w:type="paragraph" w:customStyle="1" w:styleId="A2C9B03A393547E88FBD19E218C7DC7F">
    <w:name w:val="A2C9B03A393547E88FBD19E218C7DC7F"/>
    <w:rsid w:val="00023F5E"/>
  </w:style>
  <w:style w:type="paragraph" w:customStyle="1" w:styleId="FE8320CB3E574F52A8EAB0724E29B3D4">
    <w:name w:val="FE8320CB3E574F52A8EAB0724E29B3D4"/>
    <w:rsid w:val="00023F5E"/>
  </w:style>
  <w:style w:type="paragraph" w:customStyle="1" w:styleId="9030A53B7A83407B95F90CDC7DD03C3E">
    <w:name w:val="9030A53B7A83407B95F90CDC7DD03C3E"/>
    <w:rsid w:val="00023F5E"/>
  </w:style>
  <w:style w:type="paragraph" w:customStyle="1" w:styleId="36953204441C4192AEF5460D3E1702B7">
    <w:name w:val="36953204441C4192AEF5460D3E1702B7"/>
    <w:rsid w:val="00023F5E"/>
  </w:style>
  <w:style w:type="paragraph" w:customStyle="1" w:styleId="F94870F22B664911B068F9D7738E78C4">
    <w:name w:val="F94870F22B664911B068F9D7738E78C4"/>
    <w:rsid w:val="00023F5E"/>
  </w:style>
  <w:style w:type="paragraph" w:customStyle="1" w:styleId="9B294C4086A94F03A31C307A68DE59A9">
    <w:name w:val="9B294C4086A94F03A31C307A68DE59A9"/>
    <w:rsid w:val="00023F5E"/>
  </w:style>
  <w:style w:type="paragraph" w:customStyle="1" w:styleId="76ACEEB7719A4BC3B4355C8C62E668A4">
    <w:name w:val="76ACEEB7719A4BC3B4355C8C62E668A4"/>
    <w:rsid w:val="00023F5E"/>
  </w:style>
  <w:style w:type="paragraph" w:customStyle="1" w:styleId="56011CADF61C41C99CDE485305EF2E39">
    <w:name w:val="56011CADF61C41C99CDE485305EF2E39"/>
    <w:rsid w:val="00023F5E"/>
  </w:style>
  <w:style w:type="paragraph" w:customStyle="1" w:styleId="5B9769BCD93343649B414EC58902FB10">
    <w:name w:val="5B9769BCD93343649B414EC58902FB10"/>
    <w:rsid w:val="00023F5E"/>
  </w:style>
  <w:style w:type="paragraph" w:customStyle="1" w:styleId="883177FE99124F4F988E67D6F2E8E17B">
    <w:name w:val="883177FE99124F4F988E67D6F2E8E17B"/>
    <w:rsid w:val="00023F5E"/>
  </w:style>
  <w:style w:type="paragraph" w:customStyle="1" w:styleId="06D0219336B34239B2AA30C8E0F3EB1B">
    <w:name w:val="06D0219336B34239B2AA30C8E0F3EB1B"/>
    <w:rsid w:val="00023F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5B2D3CD-F7A1-4C45-A991-16EFF31D7825}">
  <ds:schemaRefs>
    <ds:schemaRef ds:uri="http://schemas.microsoft.com/sharepoint/v3/contenttype/forms"/>
  </ds:schemaRefs>
</ds:datastoreItem>
</file>

<file path=customXml/itemProps2.xml><?xml version="1.0" encoding="utf-8"?>
<ds:datastoreItem xmlns:ds="http://schemas.openxmlformats.org/officeDocument/2006/customXml" ds:itemID="{A2882C9A-AB15-4C62-8157-4794DAD64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279D3A-CE3F-4A7C-952D-07BCFDAEB819}">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cover letter</Template>
  <TotalTime>12</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Haley</dc:creator>
  <cp:keywords/>
  <dc:description/>
  <cp:lastModifiedBy>Franco Haley</cp:lastModifiedBy>
  <cp:revision>1</cp:revision>
  <dcterms:created xsi:type="dcterms:W3CDTF">2025-10-10T15:53:00Z</dcterms:created>
  <dcterms:modified xsi:type="dcterms:W3CDTF">2025-10-10T16:17:00Z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